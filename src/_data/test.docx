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83C83" w14:textId="77777777" w:rsidR="00D317EF" w:rsidRPr="00B57D5E" w:rsidRDefault="00B57D5E" w:rsidP="00F235FA">
      <w:pPr>
        <w:spacing w:line="276" w:lineRule="auto"/>
        <w:rPr>
          <w:bCs/>
          <w:lang w:eastAsia="ja-JP"/>
        </w:rPr>
      </w:pPr>
      <w:r>
        <w:rPr>
          <w:bCs/>
          <w:lang w:eastAsia="ja-JP"/>
        </w:rPr>
        <w:t>Letter</w:t>
      </w:r>
    </w:p>
    <w:p w14:paraId="2B563EE3" w14:textId="77777777" w:rsidR="006440B3" w:rsidRPr="00B57D5E" w:rsidRDefault="006440B3" w:rsidP="00F235FA">
      <w:pPr>
        <w:spacing w:line="276" w:lineRule="auto"/>
        <w:rPr>
          <w:bCs/>
          <w:i/>
          <w:lang w:eastAsia="ja-JP"/>
        </w:rPr>
      </w:pPr>
    </w:p>
    <w:p w14:paraId="26B76761" w14:textId="77777777" w:rsidR="00CE01AB" w:rsidRPr="00C137F6" w:rsidRDefault="00CE01AB" w:rsidP="00F235FA">
      <w:pPr>
        <w:spacing w:line="276" w:lineRule="auto"/>
        <w:rPr>
          <w:lang w:eastAsia="ja-JP"/>
        </w:rPr>
      </w:pPr>
    </w:p>
    <w:sectPr w:rsidR="00CE01AB" w:rsidRPr="00C137F6" w:rsidSect="00300897">
      <w:headerReference w:type="default" r:id="rId7"/>
      <w:footerReference w:type="even" r:id="rId8"/>
      <w:footerReference w:type="default" r:id="rId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17744" w14:textId="77777777" w:rsidR="00833E8E" w:rsidRDefault="00833E8E" w:rsidP="003B47C5">
      <w:r>
        <w:separator/>
      </w:r>
    </w:p>
  </w:endnote>
  <w:endnote w:type="continuationSeparator" w:id="0">
    <w:p w14:paraId="57E123F8" w14:textId="77777777" w:rsidR="00833E8E" w:rsidRDefault="00833E8E" w:rsidP="003B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38583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346AD3" w14:textId="77777777" w:rsidR="00B57D5E" w:rsidRDefault="00B57D5E" w:rsidP="003E51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F2DD6A" w14:textId="77777777" w:rsidR="00B57D5E" w:rsidRDefault="00B57D5E" w:rsidP="00B57D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070147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D3C23B" w14:textId="77777777" w:rsidR="00B57D5E" w:rsidRDefault="00B57D5E" w:rsidP="003E51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CF0162" w14:textId="77777777" w:rsidR="00B57D5E" w:rsidRDefault="00B57D5E" w:rsidP="00B57D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B1282" w14:textId="77777777" w:rsidR="00833E8E" w:rsidRDefault="00833E8E" w:rsidP="003B47C5">
      <w:r>
        <w:separator/>
      </w:r>
    </w:p>
  </w:footnote>
  <w:footnote w:type="continuationSeparator" w:id="0">
    <w:p w14:paraId="7013FA31" w14:textId="77777777" w:rsidR="00833E8E" w:rsidRDefault="00833E8E" w:rsidP="003B4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E2B3E" w14:textId="77777777" w:rsidR="00124CD2" w:rsidRPr="003B47C5" w:rsidRDefault="005E369F" w:rsidP="003B47C5">
    <w:pPr>
      <w:pStyle w:val="Header"/>
      <w:jc w:val="right"/>
      <w:rPr>
        <w:i/>
      </w:rPr>
    </w:pPr>
    <w:r>
      <w:rPr>
        <w:i/>
      </w:rPr>
      <w:fldChar w:fldCharType="begin"/>
    </w:r>
    <w:r>
      <w:rPr>
        <w:i/>
      </w:rPr>
      <w:instrText xml:space="preserve"> DATE \@ "d MMMM yyyy" </w:instrText>
    </w:r>
    <w:r>
      <w:rPr>
        <w:i/>
      </w:rPr>
      <w:fldChar w:fldCharType="separate"/>
    </w:r>
    <w:r w:rsidR="00833E8E">
      <w:rPr>
        <w:i/>
        <w:noProof/>
      </w:rPr>
      <w:t>11 September 2025</w:t>
    </w:r>
    <w:r>
      <w:rPr>
        <w:i/>
      </w:rPr>
      <w:fldChar w:fldCharType="end"/>
    </w:r>
    <w:r w:rsidR="00124CD2" w:rsidRPr="003B47C5">
      <w:rPr>
        <w:i/>
      </w:rPr>
      <w:br/>
      <w:t>Yuya Hayashi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7A1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233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93E31"/>
    <w:multiLevelType w:val="multilevel"/>
    <w:tmpl w:val="56160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008C0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1210"/>
    <w:multiLevelType w:val="hybridMultilevel"/>
    <w:tmpl w:val="23E0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5741F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42A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0708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37439"/>
    <w:multiLevelType w:val="hybridMultilevel"/>
    <w:tmpl w:val="23E0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910DD"/>
    <w:multiLevelType w:val="hybridMultilevel"/>
    <w:tmpl w:val="23E0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879AA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1994"/>
    <w:multiLevelType w:val="hybridMultilevel"/>
    <w:tmpl w:val="23E0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422C9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E6549"/>
    <w:multiLevelType w:val="hybridMultilevel"/>
    <w:tmpl w:val="E9421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42D50"/>
    <w:multiLevelType w:val="hybridMultilevel"/>
    <w:tmpl w:val="23E0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E51F3"/>
    <w:multiLevelType w:val="hybridMultilevel"/>
    <w:tmpl w:val="B008D1C8"/>
    <w:lvl w:ilvl="0" w:tplc="E018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F0A15"/>
    <w:multiLevelType w:val="hybridMultilevel"/>
    <w:tmpl w:val="B008D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11349"/>
    <w:multiLevelType w:val="hybridMultilevel"/>
    <w:tmpl w:val="11E255A4"/>
    <w:lvl w:ilvl="0" w:tplc="F0C8D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E27CD"/>
    <w:multiLevelType w:val="hybridMultilevel"/>
    <w:tmpl w:val="23E0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44571"/>
    <w:multiLevelType w:val="hybridMultilevel"/>
    <w:tmpl w:val="23E0A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59577">
    <w:abstractNumId w:val="13"/>
  </w:num>
  <w:num w:numId="2" w16cid:durableId="1806384110">
    <w:abstractNumId w:val="4"/>
  </w:num>
  <w:num w:numId="3" w16cid:durableId="543370194">
    <w:abstractNumId w:val="14"/>
  </w:num>
  <w:num w:numId="4" w16cid:durableId="1358391350">
    <w:abstractNumId w:val="11"/>
  </w:num>
  <w:num w:numId="5" w16cid:durableId="1055737080">
    <w:abstractNumId w:val="3"/>
  </w:num>
  <w:num w:numId="6" w16cid:durableId="1612857448">
    <w:abstractNumId w:val="9"/>
  </w:num>
  <w:num w:numId="7" w16cid:durableId="994379896">
    <w:abstractNumId w:val="6"/>
  </w:num>
  <w:num w:numId="8" w16cid:durableId="1770079962">
    <w:abstractNumId w:val="15"/>
  </w:num>
  <w:num w:numId="9" w16cid:durableId="505361241">
    <w:abstractNumId w:val="7"/>
  </w:num>
  <w:num w:numId="10" w16cid:durableId="1232816549">
    <w:abstractNumId w:val="0"/>
  </w:num>
  <w:num w:numId="11" w16cid:durableId="243224628">
    <w:abstractNumId w:val="1"/>
  </w:num>
  <w:num w:numId="12" w16cid:durableId="1042637769">
    <w:abstractNumId w:val="5"/>
  </w:num>
  <w:num w:numId="13" w16cid:durableId="730733436">
    <w:abstractNumId w:val="2"/>
  </w:num>
  <w:num w:numId="14" w16cid:durableId="191116067">
    <w:abstractNumId w:val="18"/>
  </w:num>
  <w:num w:numId="15" w16cid:durableId="1414274609">
    <w:abstractNumId w:val="8"/>
  </w:num>
  <w:num w:numId="16" w16cid:durableId="1517622055">
    <w:abstractNumId w:val="10"/>
  </w:num>
  <w:num w:numId="17" w16cid:durableId="1305505861">
    <w:abstractNumId w:val="12"/>
  </w:num>
  <w:num w:numId="18" w16cid:durableId="1313221491">
    <w:abstractNumId w:val="19"/>
  </w:num>
  <w:num w:numId="19" w16cid:durableId="857894895">
    <w:abstractNumId w:val="17"/>
  </w:num>
  <w:num w:numId="20" w16cid:durableId="21035292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L638Z985O376S199"/>
    <w:docVar w:name="paperpile-doc-name" w:val="ExoTag2.docx"/>
  </w:docVars>
  <w:rsids>
    <w:rsidRoot w:val="00833E8E"/>
    <w:rsid w:val="00000CCF"/>
    <w:rsid w:val="00007F28"/>
    <w:rsid w:val="00013AFE"/>
    <w:rsid w:val="0002196F"/>
    <w:rsid w:val="0003297A"/>
    <w:rsid w:val="000462C7"/>
    <w:rsid w:val="00057AFF"/>
    <w:rsid w:val="000625B3"/>
    <w:rsid w:val="000627F8"/>
    <w:rsid w:val="000738CC"/>
    <w:rsid w:val="00081EB5"/>
    <w:rsid w:val="000870A6"/>
    <w:rsid w:val="000A0110"/>
    <w:rsid w:val="000B3C6D"/>
    <w:rsid w:val="000F3E06"/>
    <w:rsid w:val="00124CD2"/>
    <w:rsid w:val="00137238"/>
    <w:rsid w:val="001459D2"/>
    <w:rsid w:val="001657D8"/>
    <w:rsid w:val="00165D2E"/>
    <w:rsid w:val="001725B3"/>
    <w:rsid w:val="00176D9A"/>
    <w:rsid w:val="00177DF7"/>
    <w:rsid w:val="00185B83"/>
    <w:rsid w:val="001876C8"/>
    <w:rsid w:val="001C0365"/>
    <w:rsid w:val="001D1213"/>
    <w:rsid w:val="001D1C41"/>
    <w:rsid w:val="001D200E"/>
    <w:rsid w:val="001D737D"/>
    <w:rsid w:val="001E51B0"/>
    <w:rsid w:val="001E5638"/>
    <w:rsid w:val="001F3D5A"/>
    <w:rsid w:val="001F4524"/>
    <w:rsid w:val="00200A8E"/>
    <w:rsid w:val="0021467C"/>
    <w:rsid w:val="00220387"/>
    <w:rsid w:val="002429AD"/>
    <w:rsid w:val="002524D6"/>
    <w:rsid w:val="00255BDB"/>
    <w:rsid w:val="00263CE0"/>
    <w:rsid w:val="00286C99"/>
    <w:rsid w:val="00297176"/>
    <w:rsid w:val="002A7991"/>
    <w:rsid w:val="002C70EE"/>
    <w:rsid w:val="002E72D5"/>
    <w:rsid w:val="00300897"/>
    <w:rsid w:val="00307933"/>
    <w:rsid w:val="00316FA4"/>
    <w:rsid w:val="00317D02"/>
    <w:rsid w:val="00330283"/>
    <w:rsid w:val="00341E0A"/>
    <w:rsid w:val="00347D9A"/>
    <w:rsid w:val="00351FF7"/>
    <w:rsid w:val="00362DC1"/>
    <w:rsid w:val="00370526"/>
    <w:rsid w:val="00390201"/>
    <w:rsid w:val="003A115C"/>
    <w:rsid w:val="003B47C5"/>
    <w:rsid w:val="003E5588"/>
    <w:rsid w:val="003F0A08"/>
    <w:rsid w:val="003F3C05"/>
    <w:rsid w:val="003F52B4"/>
    <w:rsid w:val="0042241C"/>
    <w:rsid w:val="004317D3"/>
    <w:rsid w:val="004355DD"/>
    <w:rsid w:val="004509D4"/>
    <w:rsid w:val="004602B6"/>
    <w:rsid w:val="00493FD9"/>
    <w:rsid w:val="00495D7C"/>
    <w:rsid w:val="004B281F"/>
    <w:rsid w:val="004D131B"/>
    <w:rsid w:val="004D3532"/>
    <w:rsid w:val="004D61AC"/>
    <w:rsid w:val="004D6AD9"/>
    <w:rsid w:val="004E0071"/>
    <w:rsid w:val="004E1677"/>
    <w:rsid w:val="004E6680"/>
    <w:rsid w:val="004E6946"/>
    <w:rsid w:val="004F11AB"/>
    <w:rsid w:val="004F679B"/>
    <w:rsid w:val="0050480A"/>
    <w:rsid w:val="0050533D"/>
    <w:rsid w:val="00514032"/>
    <w:rsid w:val="005171D3"/>
    <w:rsid w:val="00523F86"/>
    <w:rsid w:val="0052440E"/>
    <w:rsid w:val="00542984"/>
    <w:rsid w:val="0054754E"/>
    <w:rsid w:val="005A0920"/>
    <w:rsid w:val="005A5C61"/>
    <w:rsid w:val="005B4A0D"/>
    <w:rsid w:val="005C5C7D"/>
    <w:rsid w:val="005D7CFE"/>
    <w:rsid w:val="005E369F"/>
    <w:rsid w:val="005F6329"/>
    <w:rsid w:val="00621A97"/>
    <w:rsid w:val="006438F5"/>
    <w:rsid w:val="006440B3"/>
    <w:rsid w:val="0064689C"/>
    <w:rsid w:val="0065478D"/>
    <w:rsid w:val="00654B41"/>
    <w:rsid w:val="00656A37"/>
    <w:rsid w:val="006676E9"/>
    <w:rsid w:val="00684E99"/>
    <w:rsid w:val="0068729B"/>
    <w:rsid w:val="00687835"/>
    <w:rsid w:val="006900A1"/>
    <w:rsid w:val="00697F08"/>
    <w:rsid w:val="006C2EDB"/>
    <w:rsid w:val="006C4B1B"/>
    <w:rsid w:val="006C7B88"/>
    <w:rsid w:val="006E06FF"/>
    <w:rsid w:val="006E5CFA"/>
    <w:rsid w:val="006E67C3"/>
    <w:rsid w:val="007078D4"/>
    <w:rsid w:val="00730DA3"/>
    <w:rsid w:val="00732CD2"/>
    <w:rsid w:val="00732CDE"/>
    <w:rsid w:val="00734522"/>
    <w:rsid w:val="00747754"/>
    <w:rsid w:val="00750488"/>
    <w:rsid w:val="007635DC"/>
    <w:rsid w:val="00770999"/>
    <w:rsid w:val="00773C24"/>
    <w:rsid w:val="00774CCC"/>
    <w:rsid w:val="007771BA"/>
    <w:rsid w:val="007B531A"/>
    <w:rsid w:val="007B7572"/>
    <w:rsid w:val="007C06BD"/>
    <w:rsid w:val="007C4CA0"/>
    <w:rsid w:val="007D20E2"/>
    <w:rsid w:val="007D4EC0"/>
    <w:rsid w:val="007E1603"/>
    <w:rsid w:val="007F479D"/>
    <w:rsid w:val="008075E2"/>
    <w:rsid w:val="00816421"/>
    <w:rsid w:val="00830DF0"/>
    <w:rsid w:val="0083337B"/>
    <w:rsid w:val="00833E8E"/>
    <w:rsid w:val="00835395"/>
    <w:rsid w:val="00857B4D"/>
    <w:rsid w:val="008715E8"/>
    <w:rsid w:val="00872126"/>
    <w:rsid w:val="008769F8"/>
    <w:rsid w:val="00894968"/>
    <w:rsid w:val="008951AC"/>
    <w:rsid w:val="00896C77"/>
    <w:rsid w:val="008A2BEA"/>
    <w:rsid w:val="008A76DB"/>
    <w:rsid w:val="008B1CAD"/>
    <w:rsid w:val="008B23F9"/>
    <w:rsid w:val="008B700E"/>
    <w:rsid w:val="008B7C03"/>
    <w:rsid w:val="008C75AD"/>
    <w:rsid w:val="00900135"/>
    <w:rsid w:val="009001B2"/>
    <w:rsid w:val="00903B9B"/>
    <w:rsid w:val="009071A9"/>
    <w:rsid w:val="00910566"/>
    <w:rsid w:val="00913098"/>
    <w:rsid w:val="009140C4"/>
    <w:rsid w:val="00927F89"/>
    <w:rsid w:val="009301C3"/>
    <w:rsid w:val="00934B97"/>
    <w:rsid w:val="00952652"/>
    <w:rsid w:val="00962334"/>
    <w:rsid w:val="00965DF3"/>
    <w:rsid w:val="009717FE"/>
    <w:rsid w:val="00985A06"/>
    <w:rsid w:val="00986A9C"/>
    <w:rsid w:val="00993A2A"/>
    <w:rsid w:val="00993C6D"/>
    <w:rsid w:val="009A5882"/>
    <w:rsid w:val="009B5DCE"/>
    <w:rsid w:val="009D1511"/>
    <w:rsid w:val="009D5722"/>
    <w:rsid w:val="009D6C2F"/>
    <w:rsid w:val="009E493B"/>
    <w:rsid w:val="00A00F31"/>
    <w:rsid w:val="00A1232B"/>
    <w:rsid w:val="00A12533"/>
    <w:rsid w:val="00A1405B"/>
    <w:rsid w:val="00A15643"/>
    <w:rsid w:val="00A16F5F"/>
    <w:rsid w:val="00A2671E"/>
    <w:rsid w:val="00A27EAE"/>
    <w:rsid w:val="00A27F22"/>
    <w:rsid w:val="00A35E12"/>
    <w:rsid w:val="00A36FCC"/>
    <w:rsid w:val="00A40562"/>
    <w:rsid w:val="00A42C98"/>
    <w:rsid w:val="00A52688"/>
    <w:rsid w:val="00A6182D"/>
    <w:rsid w:val="00A66EF5"/>
    <w:rsid w:val="00A73730"/>
    <w:rsid w:val="00A7385B"/>
    <w:rsid w:val="00A76327"/>
    <w:rsid w:val="00A92C6C"/>
    <w:rsid w:val="00A934E1"/>
    <w:rsid w:val="00A94010"/>
    <w:rsid w:val="00A97EC8"/>
    <w:rsid w:val="00AD00F3"/>
    <w:rsid w:val="00AE3288"/>
    <w:rsid w:val="00AE5CDD"/>
    <w:rsid w:val="00AE6786"/>
    <w:rsid w:val="00AE772F"/>
    <w:rsid w:val="00AF477F"/>
    <w:rsid w:val="00B070A7"/>
    <w:rsid w:val="00B11479"/>
    <w:rsid w:val="00B14BD7"/>
    <w:rsid w:val="00B361A1"/>
    <w:rsid w:val="00B5668A"/>
    <w:rsid w:val="00B57D5E"/>
    <w:rsid w:val="00B606FD"/>
    <w:rsid w:val="00B6303F"/>
    <w:rsid w:val="00B7163A"/>
    <w:rsid w:val="00B74185"/>
    <w:rsid w:val="00B75E5D"/>
    <w:rsid w:val="00BB4BD6"/>
    <w:rsid w:val="00BC29B1"/>
    <w:rsid w:val="00BD0C48"/>
    <w:rsid w:val="00BD1E81"/>
    <w:rsid w:val="00BF43B4"/>
    <w:rsid w:val="00C0477A"/>
    <w:rsid w:val="00C137F6"/>
    <w:rsid w:val="00C14650"/>
    <w:rsid w:val="00C23625"/>
    <w:rsid w:val="00C36ACB"/>
    <w:rsid w:val="00C565CC"/>
    <w:rsid w:val="00C56612"/>
    <w:rsid w:val="00C65164"/>
    <w:rsid w:val="00C73B86"/>
    <w:rsid w:val="00C818F0"/>
    <w:rsid w:val="00C936F6"/>
    <w:rsid w:val="00C95E10"/>
    <w:rsid w:val="00C960F1"/>
    <w:rsid w:val="00CB33A8"/>
    <w:rsid w:val="00CC0BB0"/>
    <w:rsid w:val="00CC328A"/>
    <w:rsid w:val="00CE01AB"/>
    <w:rsid w:val="00D21693"/>
    <w:rsid w:val="00D317EF"/>
    <w:rsid w:val="00D375F1"/>
    <w:rsid w:val="00D40A50"/>
    <w:rsid w:val="00D4688D"/>
    <w:rsid w:val="00D60234"/>
    <w:rsid w:val="00D95A33"/>
    <w:rsid w:val="00D96B39"/>
    <w:rsid w:val="00D9700C"/>
    <w:rsid w:val="00D97F14"/>
    <w:rsid w:val="00DD227D"/>
    <w:rsid w:val="00DE76D1"/>
    <w:rsid w:val="00DF2D5B"/>
    <w:rsid w:val="00E02E15"/>
    <w:rsid w:val="00E157BB"/>
    <w:rsid w:val="00E22A09"/>
    <w:rsid w:val="00E30120"/>
    <w:rsid w:val="00E351F0"/>
    <w:rsid w:val="00E462E6"/>
    <w:rsid w:val="00E70445"/>
    <w:rsid w:val="00E71530"/>
    <w:rsid w:val="00E84C36"/>
    <w:rsid w:val="00E921E6"/>
    <w:rsid w:val="00E93CC4"/>
    <w:rsid w:val="00E93F63"/>
    <w:rsid w:val="00E956A1"/>
    <w:rsid w:val="00E9624D"/>
    <w:rsid w:val="00E97101"/>
    <w:rsid w:val="00EA0C40"/>
    <w:rsid w:val="00EA23A6"/>
    <w:rsid w:val="00EA2CDA"/>
    <w:rsid w:val="00EC5DBB"/>
    <w:rsid w:val="00EF1932"/>
    <w:rsid w:val="00F075F0"/>
    <w:rsid w:val="00F16AA7"/>
    <w:rsid w:val="00F16D89"/>
    <w:rsid w:val="00F235FA"/>
    <w:rsid w:val="00F255EF"/>
    <w:rsid w:val="00F30ADC"/>
    <w:rsid w:val="00F33B5C"/>
    <w:rsid w:val="00F465E9"/>
    <w:rsid w:val="00F50A6B"/>
    <w:rsid w:val="00F62E2A"/>
    <w:rsid w:val="00F75D3D"/>
    <w:rsid w:val="00F97107"/>
    <w:rsid w:val="00F97A06"/>
    <w:rsid w:val="00FB29FE"/>
    <w:rsid w:val="00FB50AA"/>
    <w:rsid w:val="00FB7FC8"/>
    <w:rsid w:val="00FD08E9"/>
    <w:rsid w:val="00FE50F8"/>
    <w:rsid w:val="00FE73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6631C"/>
  <w14:defaultImageDpi w14:val="330"/>
  <w15:docId w15:val="{433486EE-FF79-3B4A-B05F-F25F7483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7C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7C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47C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7C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C5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621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429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29A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2429A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E772F"/>
  </w:style>
  <w:style w:type="paragraph" w:styleId="NormalWeb">
    <w:name w:val="Normal (Web)"/>
    <w:basedOn w:val="Normal"/>
    <w:uiPriority w:val="99"/>
    <w:semiHidden/>
    <w:unhideWhenUsed/>
    <w:rsid w:val="00BD0C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u264293/Library/Group%20Containers/UBF8T346G9.Office/User%20Content.localized/Templates.localized/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 Hayashi</dc:creator>
  <cp:lastModifiedBy>Yuya Hayashi</cp:lastModifiedBy>
  <cp:revision>1</cp:revision>
  <cp:lastPrinted>2022-02-25T13:13:00Z</cp:lastPrinted>
  <dcterms:created xsi:type="dcterms:W3CDTF">2025-09-11T14:36:00Z</dcterms:created>
  <dcterms:modified xsi:type="dcterms:W3CDTF">2025-09-11T14:36:00Z</dcterms:modified>
</cp:coreProperties>
</file>